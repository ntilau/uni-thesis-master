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2781B" w14:textId="77777777" w:rsidR="00C90611" w:rsidRPr="00C90611" w:rsidRDefault="00C90611" w:rsidP="00C90611">
      <w:pPr>
        <w:pStyle w:val="Heading1"/>
        <w:rPr>
          <w:lang w:val="en-US"/>
        </w:rPr>
      </w:pPr>
      <w:r w:rsidRPr="00C90611">
        <w:rPr>
          <w:lang w:val="en-US"/>
        </w:rPr>
        <w:t>Near fields to far fields transformation from HFSS extracted fields</w:t>
      </w:r>
    </w:p>
    <w:p w14:paraId="69E6A25C" w14:textId="77777777" w:rsidR="00C90611" w:rsidRPr="003A7DCA" w:rsidRDefault="00C90611" w:rsidP="00C90611">
      <w:pPr>
        <w:rPr>
          <w:lang w:val="en-US"/>
        </w:rPr>
      </w:pPr>
    </w:p>
    <w:p w14:paraId="4FEF9BAE" w14:textId="77777777" w:rsidR="00C90611" w:rsidRDefault="00C90611" w:rsidP="00C906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*.</w:t>
      </w:r>
      <w:proofErr w:type="spellStart"/>
      <w:r>
        <w:rPr>
          <w:lang w:val="en-US"/>
        </w:rPr>
        <w:t>pts</w:t>
      </w:r>
      <w:proofErr w:type="spellEnd"/>
      <w:r>
        <w:rPr>
          <w:lang w:val="en-US"/>
        </w:rPr>
        <w:t xml:space="preserve"> file with the sampling points coordinates on a bounding surface (especially the radiation boundary one)</w:t>
      </w:r>
    </w:p>
    <w:p w14:paraId="36345082" w14:textId="77777777" w:rsidR="00C90611" w:rsidRDefault="00C90611" w:rsidP="00C90611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the first 7 sampling points on a box</w:t>
      </w:r>
    </w:p>
    <w:p w14:paraId="10014D17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-0.0089483333333333342 -0.0089672727272727265 0.08691299999999999</w:t>
      </w:r>
    </w:p>
    <w:p w14:paraId="1CF7383C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-0.0089483333333333342 -0.0069239610389610386 0.08691299999999999</w:t>
      </w:r>
    </w:p>
    <w:p w14:paraId="53351735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-0.0089483333333333342 -0.0048806493506493498 0.08691299999999999</w:t>
      </w:r>
    </w:p>
    <w:p w14:paraId="36C83C0C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-0.0089483333333333342 -0.002837337662337661 0.08691299999999999</w:t>
      </w:r>
    </w:p>
    <w:p w14:paraId="3AB47280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-0.0089483333333333342 -0.00079402597402597301 0.08691299999999999</w:t>
      </w:r>
    </w:p>
    <w:p w14:paraId="37995FAF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-0.0089483333333333342 0.0012492857142857149 0.08691299999999999</w:t>
      </w:r>
    </w:p>
    <w:p w14:paraId="11F8857C" w14:textId="77777777" w:rsidR="00C90611" w:rsidRPr="007075EF" w:rsidRDefault="00C90611" w:rsidP="00C906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Theme="majorHAnsi" w:hAnsiTheme="majorHAnsi" w:cs="Consolas"/>
          <w:sz w:val="20"/>
          <w:szCs w:val="20"/>
          <w:lang w:val="en-US"/>
        </w:rPr>
      </w:pPr>
      <w:r w:rsidRPr="007075EF">
        <w:rPr>
          <w:rFonts w:asciiTheme="majorHAnsi" w:hAnsiTheme="majorHAnsi" w:cs="Consolas"/>
          <w:sz w:val="20"/>
          <w:szCs w:val="20"/>
          <w:lang w:val="en-US"/>
        </w:rPr>
        <w:t>-0.0089483333333333342 0.0032925974025974046 0.08691299999999999</w:t>
      </w:r>
    </w:p>
    <w:p w14:paraId="06258F69" w14:textId="77777777" w:rsidR="00C90611" w:rsidRPr="00C25E94" w:rsidRDefault="00C90611" w:rsidP="00C90611">
      <w:pPr>
        <w:pStyle w:val="ListParagraph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9FB6CCF" w14:textId="77777777" w:rsidR="00C90611" w:rsidRPr="00C25E94" w:rsidRDefault="00C90611" w:rsidP="00C906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5E94">
        <w:rPr>
          <w:lang w:val="en-US"/>
        </w:rPr>
        <w:t>Extract the fields from the HFFS solutions with the “fields calculator”</w:t>
      </w:r>
    </w:p>
    <w:p w14:paraId="6D8A2DD8" w14:textId="77777777" w:rsidR="00C90611" w:rsidRDefault="00C90611" w:rsidP="00C90611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editId="5678A97B">
            <wp:extent cx="6114415" cy="552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0D9FD7" w14:textId="77777777" w:rsidR="00C90611" w:rsidRDefault="00C90611" w:rsidP="00C90611">
      <w:pPr>
        <w:rPr>
          <w:lang w:val="en-US"/>
        </w:rPr>
      </w:pPr>
      <w:r>
        <w:rPr>
          <w:lang w:val="en-US"/>
        </w:rPr>
        <w:br w:type="page"/>
      </w:r>
    </w:p>
    <w:p w14:paraId="4AB9FC5B" w14:textId="77777777" w:rsidR="00C90611" w:rsidRDefault="00C90611" w:rsidP="00C90611">
      <w:pPr>
        <w:jc w:val="center"/>
        <w:rPr>
          <w:lang w:val="en-US"/>
        </w:rPr>
      </w:pPr>
    </w:p>
    <w:p w14:paraId="5C13158F" w14:textId="77777777" w:rsidR="00C90611" w:rsidRDefault="00C90611" w:rsidP="00C906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34884">
        <w:rPr>
          <w:lang w:val="en-US"/>
        </w:rPr>
        <w:t xml:space="preserve">Then select either the electric field E or the magnetic field </w:t>
      </w:r>
      <w:proofErr w:type="spellStart"/>
      <w:r w:rsidRPr="00534884">
        <w:rPr>
          <w:lang w:val="en-US"/>
        </w:rPr>
        <w:t>H as</w:t>
      </w:r>
      <w:proofErr w:type="spellEnd"/>
      <w:r w:rsidRPr="00534884">
        <w:rPr>
          <w:lang w:val="en-US"/>
        </w:rPr>
        <w:t xml:space="preserve"> quantities to export</w:t>
      </w:r>
    </w:p>
    <w:p w14:paraId="632EFB5E" w14:textId="77777777" w:rsidR="00C90611" w:rsidRDefault="00C90611" w:rsidP="00C90611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editId="6E0AC02D">
            <wp:extent cx="5305425" cy="700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C6E3EFC" w14:textId="77777777" w:rsidR="00C90611" w:rsidRDefault="00C90611" w:rsidP="00C90611">
      <w:pPr>
        <w:rPr>
          <w:lang w:val="en-US"/>
        </w:rPr>
      </w:pPr>
      <w:r>
        <w:rPr>
          <w:lang w:val="en-US"/>
        </w:rPr>
        <w:br w:type="page"/>
      </w:r>
    </w:p>
    <w:p w14:paraId="4C730A5C" w14:textId="77777777" w:rsidR="00C90611" w:rsidRPr="00534884" w:rsidRDefault="00C90611" w:rsidP="00C906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34884">
        <w:rPr>
          <w:lang w:val="en-US"/>
        </w:rPr>
        <w:lastRenderedPageBreak/>
        <w:t>Once selected the quantity to export, press the button export: a window will appear and we will need to specify the sampling points coordinates file (*.</w:t>
      </w:r>
      <w:proofErr w:type="spellStart"/>
      <w:r w:rsidRPr="00534884">
        <w:rPr>
          <w:lang w:val="en-US"/>
        </w:rPr>
        <w:t>pts</w:t>
      </w:r>
      <w:proofErr w:type="spellEnd"/>
      <w:r w:rsidRPr="00534884">
        <w:rPr>
          <w:lang w:val="en-US"/>
        </w:rPr>
        <w:t>) and the output file of the fields to dump (*.</w:t>
      </w:r>
      <w:proofErr w:type="spellStart"/>
      <w:r w:rsidRPr="00534884">
        <w:rPr>
          <w:lang w:val="en-US"/>
        </w:rPr>
        <w:t>reg</w:t>
      </w:r>
      <w:proofErr w:type="spellEnd"/>
      <w:r w:rsidRPr="00534884">
        <w:rPr>
          <w:lang w:val="en-US"/>
        </w:rPr>
        <w:t>)</w:t>
      </w:r>
    </w:p>
    <w:p w14:paraId="746149D4" w14:textId="77777777" w:rsidR="00C90611" w:rsidRDefault="00C90611" w:rsidP="00C90611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editId="2D7B7F27">
            <wp:extent cx="4886325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5A451F" w14:textId="77777777" w:rsidR="00C90611" w:rsidRDefault="00C90611" w:rsidP="00C906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34884">
        <w:rPr>
          <w:lang w:val="en-US"/>
        </w:rPr>
        <w:t>Now we can apply the near to far transformations from the so-sampled fields on the surface.</w:t>
      </w:r>
    </w:p>
    <w:p w14:paraId="491AA0E2" w14:textId="77777777" w:rsidR="00C90611" w:rsidRDefault="00C90611" w:rsidP="00C90611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D9AEA27" w14:textId="77777777" w:rsidR="00C90611" w:rsidRDefault="00C90611" w:rsidP="00C90611">
      <w:pPr>
        <w:pStyle w:val="Heading1"/>
        <w:rPr>
          <w:lang w:val="en-US"/>
        </w:rPr>
      </w:pPr>
      <w:r>
        <w:rPr>
          <w:lang w:val="en-US"/>
        </w:rPr>
        <w:lastRenderedPageBreak/>
        <w:t>Near</w:t>
      </w:r>
      <w:r w:rsidRPr="00FB3DFF">
        <w:rPr>
          <w:lang w:val="en-US"/>
        </w:rPr>
        <w:t xml:space="preserve"> fields to far </w:t>
      </w:r>
      <w:r>
        <w:rPr>
          <w:lang w:val="en-US"/>
        </w:rPr>
        <w:t>fields transformation from LTE solutions and solutions-to- near- fields operator</w:t>
      </w:r>
    </w:p>
    <w:p w14:paraId="5B158ACC" w14:textId="77777777" w:rsidR="00C90611" w:rsidRDefault="00C90611" w:rsidP="00C90611">
      <w:pPr>
        <w:rPr>
          <w:lang w:val="en-US"/>
        </w:rPr>
      </w:pPr>
    </w:p>
    <w:p w14:paraId="647A8987" w14:textId="4E9562D1" w:rsidR="00C90611" w:rsidRPr="00AC0FA8" w:rsidRDefault="005D7119" w:rsidP="00C90611">
      <w:pPr>
        <w:rPr>
          <w:lang w:val="en-US"/>
        </w:rPr>
      </w:pPr>
      <w:r>
        <w:rPr>
          <w:b/>
          <w:u w:val="single"/>
          <w:lang w:val="en-US"/>
        </w:rPr>
        <w:t>_</w:t>
      </w:r>
      <w:proofErr w:type="gramStart"/>
      <w:r>
        <w:rPr>
          <w:b/>
          <w:u w:val="single"/>
          <w:lang w:val="en-US"/>
        </w:rPr>
        <w:t>c</w:t>
      </w:r>
      <w:bookmarkStart w:id="0" w:name="_GoBack"/>
      <w:bookmarkEnd w:id="0"/>
      <w:r w:rsidR="00C90611" w:rsidRPr="00AC0FA8">
        <w:rPr>
          <w:b/>
          <w:u w:val="single"/>
          <w:lang w:val="en-US"/>
        </w:rPr>
        <w:t>allSolvers.bat</w:t>
      </w:r>
      <w:r w:rsidR="00C90611" w:rsidRPr="00AC0FA8">
        <w:rPr>
          <w:b/>
          <w:lang w:val="en-US"/>
        </w:rPr>
        <w:t xml:space="preserve"> :</w:t>
      </w:r>
      <w:proofErr w:type="gramEnd"/>
      <w:r w:rsidR="00C90611" w:rsidRPr="00AC0FA8">
        <w:rPr>
          <w:b/>
          <w:lang w:val="en-US"/>
        </w:rPr>
        <w:t xml:space="preserve"> </w:t>
      </w:r>
      <w:r w:rsidR="00C90611">
        <w:rPr>
          <w:lang w:val="en-US"/>
        </w:rPr>
        <w:t xml:space="preserve">batch file that calls the necessary processes for radiation model system matrices. The execution of this code must (should) be combined with a </w:t>
      </w:r>
      <w:proofErr w:type="spellStart"/>
      <w:r w:rsidR="00C90611">
        <w:rPr>
          <w:lang w:val="en-US"/>
        </w:rPr>
        <w:t>matlab</w:t>
      </w:r>
      <w:proofErr w:type="spellEnd"/>
      <w:r w:rsidR="00C90611">
        <w:rPr>
          <w:lang w:val="en-US"/>
        </w:rPr>
        <w:t xml:space="preserve"> one that calls the </w:t>
      </w:r>
      <w:proofErr w:type="spellStart"/>
      <w:proofErr w:type="gramStart"/>
      <w:r w:rsidR="00C90611">
        <w:rPr>
          <w:lang w:val="en-US"/>
        </w:rPr>
        <w:t>ParDiSo</w:t>
      </w:r>
      <w:proofErr w:type="spellEnd"/>
      <w:r w:rsidR="00C90611">
        <w:rPr>
          <w:lang w:val="en-US"/>
        </w:rPr>
        <w:t xml:space="preserve">  (</w:t>
      </w:r>
      <w:proofErr w:type="gramEnd"/>
      <w:r w:rsidR="00C90611">
        <w:rPr>
          <w:lang w:val="en-US"/>
        </w:rPr>
        <w:t xml:space="preserve">MEX compiled </w:t>
      </w:r>
      <w:proofErr w:type="spellStart"/>
      <w:r w:rsidR="00C90611">
        <w:rPr>
          <w:lang w:val="en-US"/>
        </w:rPr>
        <w:t>PARallel</w:t>
      </w:r>
      <w:proofErr w:type="spellEnd"/>
      <w:r w:rsidR="00C90611">
        <w:rPr>
          <w:lang w:val="en-US"/>
        </w:rPr>
        <w:t xml:space="preserve"> Direct </w:t>
      </w:r>
      <w:proofErr w:type="spellStart"/>
      <w:r w:rsidR="00C90611">
        <w:rPr>
          <w:lang w:val="en-US"/>
        </w:rPr>
        <w:t>SOlver</w:t>
      </w:r>
      <w:proofErr w:type="spellEnd"/>
      <w:r w:rsidR="00C90611">
        <w:rPr>
          <w:lang w:val="en-US"/>
        </w:rPr>
        <w:t>)</w:t>
      </w:r>
    </w:p>
    <w:p w14:paraId="4BFADC94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@echo off</w:t>
      </w:r>
    </w:p>
    <w:p w14:paraId="71ED001D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Frequency of analysis</w:t>
      </w:r>
    </w:p>
    <w:p w14:paraId="2C2A5D62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set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freq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=7.5e9</w:t>
      </w:r>
    </w:p>
    <w:p w14:paraId="704D546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Searches automatically the 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hfss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file (must be unique!!!) in the directory to obtain the name </w:t>
      </w:r>
    </w:p>
    <w:p w14:paraId="61AB475C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of the project</w:t>
      </w:r>
    </w:p>
    <w:p w14:paraId="02DD75C2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for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/F "tokens=*" %%* in ('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dir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/b 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hfss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') do call :Sub %%~n*</w:t>
      </w:r>
    </w:p>
    <w:p w14:paraId="04FB4515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spellStart"/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goto</w:t>
      </w:r>
      <w:proofErr w:type="spellEnd"/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: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eof</w:t>
      </w:r>
      <w:proofErr w:type="spellEnd"/>
    </w:p>
    <w:p w14:paraId="3695F38D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31AD262F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:Sub</w:t>
      </w:r>
      <w:proofErr w:type="gramEnd"/>
    </w:p>
    <w:p w14:paraId="5A9EB396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Name of Project : %*.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hfss</w:t>
      </w:r>
      <w:proofErr w:type="spellEnd"/>
    </w:p>
    <w:p w14:paraId="155C6B85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Chosen Frequency : %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freq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% Hz</w:t>
      </w:r>
    </w:p>
    <w:p w14:paraId="1595819F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239A5BFF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73C8180E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REM Copies the HFSS model files (mesh, materials, </w:t>
      </w: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boundary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conditions) into the current directory</w:t>
      </w:r>
    </w:p>
    <w:p w14:paraId="5E4FC9CB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cd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%*.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hfssresults</w:t>
      </w:r>
      <w:proofErr w:type="spellEnd"/>
    </w:p>
    <w:p w14:paraId="35FD6290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cd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*.results</w:t>
      </w:r>
    </w:p>
    <w:p w14:paraId="54BB04C7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cd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cmesh</w:t>
      </w:r>
      <w:proofErr w:type="spellEnd"/>
    </w:p>
    <w:p w14:paraId="25B337A9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copy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current.* ..\..\..\*</w:t>
      </w:r>
    </w:p>
    <w:p w14:paraId="676B216A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cd ..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\..\..\</w:t>
      </w:r>
    </w:p>
    <w:p w14:paraId="13EDC33E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2367CBEF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60076252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1653BD1B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Please check if model files have been copied then </w:t>
      </w:r>
    </w:p>
    <w:p w14:paraId="258A7C11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press a button to call the Mesh Reader ...</w:t>
      </w:r>
    </w:p>
    <w:p w14:paraId="4CC6680D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</w:t>
      </w:r>
    </w:p>
    <w:p w14:paraId="7292865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pause</w:t>
      </w:r>
      <w:proofErr w:type="gramEnd"/>
    </w:p>
    <w:p w14:paraId="7A38028E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51C6EAB6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57271BF6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REM calling the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MeshReader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to create the LTE model from the HFSS model files</w:t>
      </w:r>
    </w:p>
    <w:p w14:paraId="12689006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call ..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\_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femSolvers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\ANST_MeshReader.exe %*</w:t>
      </w:r>
    </w:p>
    <w:p w14:paraId="5069FFFC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0D8E3D2B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24CD4D3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Press a button to call the Wave Solver ...</w:t>
      </w:r>
    </w:p>
    <w:p w14:paraId="7317684E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</w:t>
      </w:r>
    </w:p>
    <w:p w14:paraId="64095CD0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pause</w:t>
      </w:r>
      <w:proofErr w:type="gramEnd"/>
    </w:p>
    <w:p w14:paraId="563A87BB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1E75E78E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2C40E52A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set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path=%path%;..\..\_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femSolvers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\</w:t>
      </w:r>
    </w:p>
    <w:p w14:paraId="50A44709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494608C0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cd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lte_fileset</w:t>
      </w:r>
      <w:proofErr w:type="spellEnd"/>
    </w:p>
    <w:p w14:paraId="1ECA777B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Modify the 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mpara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file to set the polynomials order (the last number in the SOLID definition)</w:t>
      </w:r>
    </w:p>
    <w:p w14:paraId="58567955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remember that HFSS polynomial order begins with 0 while LTE's one with 1 (3D tent basis)</w:t>
      </w:r>
    </w:p>
    <w:p w14:paraId="08798EF2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call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notepad %*.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mpara</w:t>
      </w:r>
      <w:proofErr w:type="spellEnd"/>
    </w:p>
    <w:p w14:paraId="3A6D7DF5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Modify the 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seinfo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file to obtain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infos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on the phases of excitation of the ports - these</w:t>
      </w:r>
    </w:p>
    <w:p w14:paraId="1585E1A5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lastRenderedPageBreak/>
        <w:t xml:space="preserve">REM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informations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are dump only if the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EM_WaveSolver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is called with the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singleEnded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option</w:t>
      </w:r>
    </w:p>
    <w:p w14:paraId="4C2E2EEA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call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notepad %*.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seinfo</w:t>
      </w:r>
      <w:proofErr w:type="spellEnd"/>
    </w:p>
    <w:p w14:paraId="22CA94C9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</w:p>
    <w:p w14:paraId="50BAAB5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REM Calls the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EM_WaveSolver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in order to build the FEM matrix A and the right-hand </w:t>
      </w: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sides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b related to </w:t>
      </w:r>
    </w:p>
    <w:p w14:paraId="244B73DC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REM  the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feeding ports - the solutions-to-fields operator will be dumped using the options</w:t>
      </w:r>
    </w:p>
    <w:p w14:paraId="7DA87731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fieldValues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fieldFunctional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- the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directMatlab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option relies on the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mex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compiled 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ParDiSo</w:t>
      </w:r>
      <w:proofErr w:type="spellEnd"/>
    </w:p>
    <w:p w14:paraId="42F17C7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call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EM_WaveSolver.exe %* %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freq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%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directMatlab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fieldValues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fieldFunctional</w:t>
      </w:r>
      <w:proofErr w:type="spellEnd"/>
    </w:p>
    <w:p w14:paraId="454025F6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REM call EM_WaveSolver.exe %* %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freq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>%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singleEnded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directMatlab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fieldValues</w:t>
      </w:r>
      <w:proofErr w:type="spell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+</w:t>
      </w:r>
      <w:proofErr w:type="spellStart"/>
      <w:r w:rsidRPr="00EA0200">
        <w:rPr>
          <w:rFonts w:asciiTheme="majorHAnsi" w:hAnsiTheme="majorHAnsi" w:cs="Consolas"/>
          <w:sz w:val="20"/>
          <w:szCs w:val="20"/>
          <w:lang w:val="en-US"/>
        </w:rPr>
        <w:t>fieldFunctional</w:t>
      </w:r>
      <w:proofErr w:type="spellEnd"/>
    </w:p>
    <w:p w14:paraId="48FD3492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 xml:space="preserve"> </w:t>
      </w:r>
    </w:p>
    <w:p w14:paraId="34D69597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proofErr w:type="gramStart"/>
      <w:r w:rsidRPr="00EA0200">
        <w:rPr>
          <w:rFonts w:asciiTheme="majorHAnsi" w:hAnsiTheme="majorHAnsi" w:cs="Consolas"/>
          <w:sz w:val="20"/>
          <w:szCs w:val="20"/>
          <w:lang w:val="en-US"/>
        </w:rPr>
        <w:t>echo</w:t>
      </w:r>
      <w:proofErr w:type="gramEnd"/>
      <w:r w:rsidRPr="00EA0200">
        <w:rPr>
          <w:rFonts w:asciiTheme="majorHAnsi" w:hAnsiTheme="majorHAnsi" w:cs="Consolas"/>
          <w:sz w:val="20"/>
          <w:szCs w:val="20"/>
          <w:lang w:val="en-US"/>
        </w:rPr>
        <w:t>.</w:t>
      </w:r>
    </w:p>
    <w:p w14:paraId="27357F73" w14:textId="77777777" w:rsidR="00C90611" w:rsidRPr="00EA0200" w:rsidRDefault="00C90611" w:rsidP="00C9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Consolas"/>
          <w:sz w:val="20"/>
          <w:szCs w:val="20"/>
          <w:lang w:val="en-US"/>
        </w:rPr>
      </w:pPr>
      <w:r w:rsidRPr="00EA0200">
        <w:rPr>
          <w:rFonts w:asciiTheme="majorHAnsi" w:hAnsiTheme="majorHAnsi" w:cs="Consolas"/>
          <w:sz w:val="20"/>
          <w:szCs w:val="20"/>
          <w:lang w:val="en-US"/>
        </w:rPr>
        <w:t>Pause</w:t>
      </w:r>
    </w:p>
    <w:p w14:paraId="4A671E17" w14:textId="77777777" w:rsidR="00C90611" w:rsidRDefault="00C90611" w:rsidP="00C9061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0FA44D9" w14:textId="77777777" w:rsidR="00C90611" w:rsidRDefault="00C90611" w:rsidP="00C9061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EM_WaveSolver</w:t>
      </w:r>
      <w:proofErr w:type="spellEnd"/>
      <w:r>
        <w:rPr>
          <w:lang w:val="en-US"/>
        </w:rPr>
        <w:t xml:space="preserve"> will stop at a certain level in order to compute the solutions x(i) = A\b(i)  with the </w:t>
      </w:r>
      <w:proofErr w:type="spellStart"/>
      <w:r>
        <w:rPr>
          <w:lang w:val="en-US"/>
        </w:rPr>
        <w:t>ParDiSo</w:t>
      </w:r>
      <w:proofErr w:type="spellEnd"/>
      <w:r>
        <w:rPr>
          <w:lang w:val="en-US"/>
        </w:rPr>
        <w:t xml:space="preserve"> and a </w:t>
      </w:r>
      <w:proofErr w:type="spellStart"/>
      <w:r w:rsidRPr="00EA0200">
        <w:rPr>
          <w:i/>
          <w:lang w:val="en-US"/>
        </w:rPr>
        <w:t>FieldEvaluationPoints.fmat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C90611">
        <w:rPr>
          <w:lang w:val="en-US"/>
        </w:rPr>
        <w:t xml:space="preserve">file of the near fields sampling points coordinates must be provided, properly formatted with the </w:t>
      </w:r>
      <w:proofErr w:type="spellStart"/>
      <w:r w:rsidRPr="00C90611">
        <w:rPr>
          <w:lang w:val="en-US"/>
        </w:rPr>
        <w:t>matlab</w:t>
      </w:r>
      <w:proofErr w:type="spellEnd"/>
      <w:r w:rsidRPr="00C90611">
        <w:rPr>
          <w:lang w:val="en-US"/>
        </w:rPr>
        <w:t xml:space="preserve"> function </w:t>
      </w:r>
      <w:proofErr w:type="spellStart"/>
      <w:r w:rsidRPr="001E4CAB">
        <w:rPr>
          <w:rFonts w:asciiTheme="majorHAnsi" w:hAnsiTheme="majorHAnsi"/>
          <w:color w:val="000000"/>
          <w:sz w:val="20"/>
          <w:szCs w:val="20"/>
          <w:lang w:val="en-US"/>
        </w:rPr>
        <w:t>writeMatFull</w:t>
      </w:r>
      <w:proofErr w:type="spellEnd"/>
      <w:r w:rsidRPr="001E4CAB">
        <w:rPr>
          <w:rFonts w:asciiTheme="majorHAnsi" w:hAnsiTheme="majorHAnsi"/>
          <w:color w:val="000000"/>
          <w:sz w:val="20"/>
          <w:szCs w:val="20"/>
          <w:lang w:val="en-US"/>
        </w:rPr>
        <w:t>(</w:t>
      </w:r>
      <w:proofErr w:type="spellStart"/>
      <w:r w:rsidRPr="001E4CAB">
        <w:rPr>
          <w:rFonts w:asciiTheme="majorHAnsi" w:hAnsiTheme="majorHAnsi"/>
          <w:color w:val="000000"/>
          <w:sz w:val="20"/>
          <w:szCs w:val="20"/>
          <w:lang w:val="en-US"/>
        </w:rPr>
        <w:t>mP</w:t>
      </w:r>
      <w:proofErr w:type="spellEnd"/>
      <w:r w:rsidRPr="001E4CAB">
        <w:rPr>
          <w:rFonts w:asciiTheme="majorHAnsi" w:hAnsiTheme="majorHAnsi"/>
          <w:color w:val="000000"/>
          <w:sz w:val="20"/>
          <w:szCs w:val="20"/>
          <w:lang w:val="en-US"/>
        </w:rPr>
        <w:t xml:space="preserve">, </w:t>
      </w:r>
      <w:r w:rsidRPr="001E4CAB">
        <w:rPr>
          <w:rFonts w:asciiTheme="majorHAnsi" w:hAnsiTheme="majorHAnsi"/>
          <w:sz w:val="20"/>
          <w:szCs w:val="20"/>
          <w:lang w:val="en-US"/>
        </w:rPr>
        <w:t>'</w:t>
      </w:r>
      <w:proofErr w:type="spellStart"/>
      <w:r w:rsidRPr="001E4CAB">
        <w:rPr>
          <w:rFonts w:asciiTheme="majorHAnsi" w:hAnsiTheme="majorHAnsi"/>
          <w:sz w:val="20"/>
          <w:szCs w:val="20"/>
          <w:lang w:val="en-US"/>
        </w:rPr>
        <w:t>lte_fileset</w:t>
      </w:r>
      <w:proofErr w:type="spellEnd"/>
      <w:r w:rsidRPr="001E4CAB">
        <w:rPr>
          <w:rFonts w:asciiTheme="majorHAnsi" w:hAnsiTheme="majorHAnsi"/>
          <w:sz w:val="20"/>
          <w:szCs w:val="20"/>
          <w:lang w:val="en-US"/>
        </w:rPr>
        <w:t>\</w:t>
      </w:r>
      <w:proofErr w:type="spellStart"/>
      <w:r w:rsidRPr="001E4CAB">
        <w:rPr>
          <w:rFonts w:asciiTheme="majorHAnsi" w:hAnsiTheme="majorHAnsi"/>
          <w:sz w:val="20"/>
          <w:szCs w:val="20"/>
          <w:lang w:val="en-US"/>
        </w:rPr>
        <w:t>FieldEvaluationPoints.fmat</w:t>
      </w:r>
      <w:proofErr w:type="spellEnd"/>
      <w:r w:rsidRPr="001E4CAB">
        <w:rPr>
          <w:rFonts w:asciiTheme="majorHAnsi" w:hAnsiTheme="majorHAnsi"/>
          <w:sz w:val="20"/>
          <w:szCs w:val="20"/>
          <w:lang w:val="en-US"/>
        </w:rPr>
        <w:t>'</w:t>
      </w:r>
      <w:r w:rsidRPr="001E4CAB">
        <w:rPr>
          <w:rFonts w:asciiTheme="majorHAnsi" w:hAnsiTheme="majorHAnsi"/>
          <w:color w:val="000000"/>
          <w:sz w:val="20"/>
          <w:szCs w:val="20"/>
          <w:lang w:val="en-US"/>
        </w:rPr>
        <w:t>)</w:t>
      </w:r>
      <w:r>
        <w:rPr>
          <w:rFonts w:asciiTheme="majorHAnsi" w:hAnsiTheme="majorHAnsi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in order to proceed with the construction of the solutions-to-near-fields operator.</w:t>
      </w:r>
    </w:p>
    <w:p w14:paraId="4C3039A2" w14:textId="77777777" w:rsidR="00C90611" w:rsidRDefault="00C90611" w:rsidP="00C90611">
      <w:pPr>
        <w:pStyle w:val="NoSpacing"/>
        <w:spacing w:line="276" w:lineRule="auto"/>
        <w:rPr>
          <w:lang w:val="en-US"/>
        </w:rPr>
      </w:pPr>
      <w:r w:rsidRPr="001E4CAB">
        <w:rPr>
          <w:b/>
          <w:u w:val="single"/>
          <w:lang w:val="en-US"/>
        </w:rPr>
        <w:t>Note:</w:t>
      </w:r>
      <w:r>
        <w:rPr>
          <w:lang w:val="en-US"/>
        </w:rPr>
        <w:t xml:space="preserve">  </w:t>
      </w:r>
      <w:r w:rsidRPr="0077520B">
        <w:rPr>
          <w:lang w:val="en-US"/>
        </w:rPr>
        <w:t xml:space="preserve">Once the solutions files and the </w:t>
      </w:r>
      <w:proofErr w:type="spellStart"/>
      <w:r w:rsidRPr="0077520B">
        <w:rPr>
          <w:lang w:val="en-US"/>
        </w:rPr>
        <w:t>FieldEvaluationPoints.fmat</w:t>
      </w:r>
      <w:proofErr w:type="spellEnd"/>
      <w:r w:rsidRPr="0077520B">
        <w:rPr>
          <w:lang w:val="en-US"/>
        </w:rPr>
        <w:t xml:space="preserve"> are dumped, an arbitrary character has to be inserted after the command </w:t>
      </w:r>
      <w:proofErr w:type="gramStart"/>
      <w:r w:rsidRPr="0077520B">
        <w:rPr>
          <w:lang w:val="en-US"/>
        </w:rPr>
        <w:t>line  Press</w:t>
      </w:r>
      <w:proofErr w:type="gramEnd"/>
      <w:r w:rsidRPr="0077520B">
        <w:rPr>
          <w:lang w:val="en-US"/>
        </w:rPr>
        <w:t xml:space="preserve"> button if solutions are computed: then, pressing enter,  the process will proceed.</w:t>
      </w:r>
    </w:p>
    <w:p w14:paraId="711FDEFB" w14:textId="77777777" w:rsidR="00C90611" w:rsidRPr="00EA0200" w:rsidRDefault="00C90611" w:rsidP="00C90611">
      <w:pPr>
        <w:pStyle w:val="NoSpacing"/>
        <w:rPr>
          <w:lang w:val="en-US"/>
        </w:rPr>
      </w:pPr>
    </w:p>
    <w:p w14:paraId="6EBA28EF" w14:textId="77777777" w:rsidR="00C90611" w:rsidRDefault="00C90611" w:rsidP="00C90611">
      <w:pPr>
        <w:spacing w:line="240" w:lineRule="auto"/>
        <w:jc w:val="center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noProof/>
          <w:sz w:val="18"/>
          <w:szCs w:val="18"/>
          <w:lang w:eastAsia="it-IT"/>
        </w:rPr>
        <w:drawing>
          <wp:inline distT="0" distB="0" distL="0" distR="0" wp14:editId="75C9B7EF">
            <wp:extent cx="61150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C14C49" w14:textId="77777777" w:rsidR="00C90611" w:rsidRDefault="00C90611" w:rsidP="00C90611">
      <w:pPr>
        <w:rPr>
          <w:rFonts w:ascii="Consolas" w:hAnsi="Consolas" w:cs="Consolas"/>
          <w:sz w:val="18"/>
          <w:szCs w:val="18"/>
          <w:lang w:val="en-US"/>
        </w:rPr>
      </w:pPr>
    </w:p>
    <w:p w14:paraId="70988946" w14:textId="77777777" w:rsidR="00C90611" w:rsidRDefault="00C90611" w:rsidP="00C90611">
      <w:pPr>
        <w:autoSpaceDE w:val="0"/>
        <w:autoSpaceDN w:val="0"/>
        <w:adjustRightInd w:val="0"/>
        <w:spacing w:after="0"/>
        <w:rPr>
          <w:lang w:val="en-US"/>
        </w:rPr>
      </w:pPr>
      <w:r w:rsidRPr="00BE136E">
        <w:rPr>
          <w:lang w:val="en-US"/>
        </w:rPr>
        <w:t xml:space="preserve">The solutions-to-fields operator is made of 3 parts: </w:t>
      </w:r>
      <w:proofErr w:type="spellStart"/>
      <w:r w:rsidRPr="00666F08">
        <w:rPr>
          <w:rFonts w:ascii="Courier New" w:hAnsi="Courier New" w:cs="Courier New"/>
          <w:color w:val="000000"/>
          <w:sz w:val="20"/>
          <w:szCs w:val="20"/>
          <w:lang w:val="en-US"/>
        </w:rPr>
        <w:t>fieldFunctional</w:t>
      </w:r>
      <w:proofErr w:type="spellEnd"/>
      <w:r w:rsidRPr="00666F08">
        <w:rPr>
          <w:rFonts w:ascii="Courier New" w:hAnsi="Courier New" w:cs="Courier New"/>
          <w:color w:val="000000"/>
          <w:sz w:val="20"/>
          <w:szCs w:val="20"/>
          <w:lang w:val="en-US"/>
        </w:rPr>
        <w:t>*num2UnNum*comp2Ext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91C">
        <w:rPr>
          <w:lang w:val="en-US"/>
        </w:rPr>
        <w:t xml:space="preserve">where </w:t>
      </w:r>
      <w:proofErr w:type="spellStart"/>
      <w:r w:rsidRPr="00C9691C">
        <w:rPr>
          <w:i/>
          <w:lang w:val="en-US"/>
        </w:rPr>
        <w:t>fieldFunctional</w:t>
      </w:r>
      <w:proofErr w:type="spellEnd"/>
      <w:r>
        <w:rPr>
          <w:i/>
          <w:lang w:val="en-US"/>
        </w:rPr>
        <w:t xml:space="preserve"> </w:t>
      </w:r>
      <w:r w:rsidRPr="00C9691C">
        <w:rPr>
          <w:lang w:val="en-US"/>
        </w:rPr>
        <w:t>is</w:t>
      </w:r>
      <w:r>
        <w:rPr>
          <w:lang w:val="en-US"/>
        </w:rPr>
        <w:t xml:space="preserve"> the vertical concatenation </w:t>
      </w:r>
      <w:proofErr w:type="gramStart"/>
      <w:r>
        <w:rPr>
          <w:lang w:val="en-US"/>
        </w:rPr>
        <w:t xml:space="preserve">of  </w:t>
      </w:r>
      <w:proofErr w:type="spellStart"/>
      <w:r w:rsidRPr="00BE136E">
        <w:rPr>
          <w:i/>
          <w:lang w:val="en-US"/>
        </w:rPr>
        <w:t>mFH</w:t>
      </w:r>
      <w:proofErr w:type="spellEnd"/>
      <w:proofErr w:type="gramEnd"/>
      <w:r>
        <w:rPr>
          <w:lang w:val="en-US"/>
        </w:rPr>
        <w:t xml:space="preserve"> (functional that provides the magnetic field on the sampling points ([</w:t>
      </w:r>
      <w:proofErr w:type="spellStart"/>
      <w:r>
        <w:rPr>
          <w:lang w:val="en-US"/>
        </w:rPr>
        <w:t>Hx</w:t>
      </w:r>
      <w:proofErr w:type="spellEnd"/>
      <w:r>
        <w:rPr>
          <w:lang w:val="en-US"/>
        </w:rPr>
        <w:t xml:space="preserve">(1); </w:t>
      </w: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(1); Hz(1); </w:t>
      </w:r>
      <w:proofErr w:type="spellStart"/>
      <w:r>
        <w:rPr>
          <w:lang w:val="en-US"/>
        </w:rPr>
        <w:t>Hx</w:t>
      </w:r>
      <w:proofErr w:type="spellEnd"/>
      <w:r>
        <w:rPr>
          <w:lang w:val="en-US"/>
        </w:rPr>
        <w:t xml:space="preserve">(2); … ; Hz(N)] for N sampling points) and </w:t>
      </w:r>
      <w:proofErr w:type="spellStart"/>
      <w:r w:rsidRPr="00BE136E">
        <w:rPr>
          <w:i/>
          <w:lang w:val="en-US"/>
        </w:rPr>
        <w:t>mFE</w:t>
      </w:r>
      <w:proofErr w:type="spellEnd"/>
      <w:r>
        <w:rPr>
          <w:lang w:val="en-US"/>
        </w:rPr>
        <w:t xml:space="preserve"> (idem but for Ex, </w:t>
      </w:r>
      <w:proofErr w:type="spellStart"/>
      <w:r>
        <w:rPr>
          <w:lang w:val="en-US"/>
        </w:rPr>
        <w:t>Ey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>).</w:t>
      </w:r>
    </w:p>
    <w:p w14:paraId="26D72CE8" w14:textId="77777777" w:rsidR="00C90611" w:rsidRDefault="00C90611" w:rsidP="00C9061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>We only need to supply the N2F operator expanded in a truncated Fourier series to obtain the full radiation model.</w:t>
      </w:r>
    </w:p>
    <w:p w14:paraId="27E2781B" w14:textId="77777777" w:rsidR="00C90611" w:rsidRDefault="00C90611" w:rsidP="00C90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2663A6" w14:textId="77777777" w:rsidR="00C90611" w:rsidRPr="00666F08" w:rsidRDefault="00C90611" w:rsidP="00C90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393A26" w14:textId="77777777" w:rsidR="00C83FD0" w:rsidRPr="00C90611" w:rsidRDefault="00C83FD0">
      <w:pPr>
        <w:rPr>
          <w:lang w:val="en-US"/>
        </w:rPr>
      </w:pPr>
    </w:p>
    <w:sectPr w:rsidR="00C83FD0" w:rsidRPr="00C906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3466"/>
    <w:multiLevelType w:val="hybridMultilevel"/>
    <w:tmpl w:val="2F1CC3F6"/>
    <w:lvl w:ilvl="0" w:tplc="26142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D0"/>
    <w:rsid w:val="005D7119"/>
    <w:rsid w:val="00C83FD0"/>
    <w:rsid w:val="00C90611"/>
    <w:rsid w:val="00E5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C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11"/>
  </w:style>
  <w:style w:type="paragraph" w:styleId="Heading1">
    <w:name w:val="heading 1"/>
    <w:basedOn w:val="Normal"/>
    <w:next w:val="Normal"/>
    <w:link w:val="Heading1Char"/>
    <w:uiPriority w:val="9"/>
    <w:qFormat/>
    <w:rsid w:val="00C9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611"/>
    <w:pPr>
      <w:ind w:left="720"/>
      <w:contextualSpacing/>
    </w:pPr>
  </w:style>
  <w:style w:type="paragraph" w:styleId="NoSpacing">
    <w:name w:val="No Spacing"/>
    <w:uiPriority w:val="1"/>
    <w:qFormat/>
    <w:rsid w:val="00C906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11"/>
  </w:style>
  <w:style w:type="paragraph" w:styleId="Heading1">
    <w:name w:val="heading 1"/>
    <w:basedOn w:val="Normal"/>
    <w:next w:val="Normal"/>
    <w:link w:val="Heading1Char"/>
    <w:uiPriority w:val="9"/>
    <w:qFormat/>
    <w:rsid w:val="00C9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611"/>
    <w:pPr>
      <w:ind w:left="720"/>
      <w:contextualSpacing/>
    </w:pPr>
  </w:style>
  <w:style w:type="paragraph" w:styleId="NoSpacing">
    <w:name w:val="No Spacing"/>
    <w:uiPriority w:val="1"/>
    <w:qFormat/>
    <w:rsid w:val="00C906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Ntibarikure</dc:creator>
  <cp:keywords/>
  <dc:description/>
  <cp:lastModifiedBy>Laurent Ntibarikure</cp:lastModifiedBy>
  <cp:revision>4</cp:revision>
  <dcterms:created xsi:type="dcterms:W3CDTF">2010-05-14T20:11:00Z</dcterms:created>
  <dcterms:modified xsi:type="dcterms:W3CDTF">2010-05-15T15:10:00Z</dcterms:modified>
</cp:coreProperties>
</file>