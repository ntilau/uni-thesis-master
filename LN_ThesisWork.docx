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D02DB3" w14:textId="3BC636FE" w:rsidR="00A6459D" w:rsidRPr="00576E3F" w:rsidRDefault="0049465C" w:rsidP="0049465C">
      <w:pPr>
        <w:pStyle w:val="Title"/>
        <w:rPr>
          <w:lang w:val="en-US"/>
        </w:rPr>
      </w:pPr>
      <w:r w:rsidRPr="0049465C">
        <w:rPr>
          <w:lang w:val="en-US"/>
        </w:rPr>
        <w:t xml:space="preserve">Model Order Reduction in Full-Wave </w:t>
      </w:r>
      <w:r w:rsidR="004A4DDD">
        <w:rPr>
          <w:lang w:val="en-US"/>
        </w:rPr>
        <w:t>A</w:t>
      </w:r>
      <w:bookmarkStart w:id="0" w:name="_GoBack"/>
      <w:bookmarkEnd w:id="0"/>
      <w:r w:rsidRPr="0049465C">
        <w:rPr>
          <w:lang w:val="en-US"/>
        </w:rPr>
        <w:t>nalysis of Phased Array Antennas</w:t>
      </w:r>
    </w:p>
    <w:p w14:paraId="17760079" w14:textId="77777777" w:rsidR="00CC6082" w:rsidRDefault="00CC6082" w:rsidP="0049465C">
      <w:pPr>
        <w:pStyle w:val="Heading3"/>
      </w:pPr>
      <w:r>
        <w:t>Papers</w:t>
      </w:r>
    </w:p>
    <w:p w14:paraId="24FCF0A2" w14:textId="77777777" w:rsidR="00CC6082" w:rsidRPr="001152BF" w:rsidRDefault="00CC6082" w:rsidP="001152BF">
      <w:pPr>
        <w:pStyle w:val="ListParagraph"/>
        <w:numPr>
          <w:ilvl w:val="1"/>
          <w:numId w:val="3"/>
        </w:numPr>
        <w:rPr>
          <w:lang w:val="en-US"/>
        </w:rPr>
      </w:pPr>
      <w:r w:rsidRPr="001152BF">
        <w:rPr>
          <w:lang w:val="en-US"/>
        </w:rPr>
        <w:t>Antenna Arrays : DFT analysis of large antenna arrays</w:t>
      </w:r>
    </w:p>
    <w:p w14:paraId="16A8460E" w14:textId="77777777" w:rsidR="00CC6082" w:rsidRPr="001152BF" w:rsidRDefault="00CC6082" w:rsidP="001152BF">
      <w:pPr>
        <w:pStyle w:val="ListParagraph"/>
        <w:numPr>
          <w:ilvl w:val="1"/>
          <w:numId w:val="3"/>
        </w:numPr>
        <w:rPr>
          <w:lang w:val="en-US"/>
        </w:rPr>
      </w:pPr>
      <w:r w:rsidRPr="001152BF">
        <w:rPr>
          <w:lang w:val="en-US"/>
        </w:rPr>
        <w:t>Approximation : Reduced Basis, POD, SVD</w:t>
      </w:r>
    </w:p>
    <w:p w14:paraId="50943A56" w14:textId="77777777" w:rsidR="00CC6082" w:rsidRPr="001152BF" w:rsidRDefault="00CC6082" w:rsidP="001152BF">
      <w:pPr>
        <w:pStyle w:val="ListParagraph"/>
        <w:numPr>
          <w:ilvl w:val="1"/>
          <w:numId w:val="3"/>
        </w:numPr>
        <w:rPr>
          <w:lang w:val="en-US"/>
        </w:rPr>
      </w:pPr>
      <w:r w:rsidRPr="001152BF">
        <w:rPr>
          <w:lang w:val="en-US"/>
        </w:rPr>
        <w:t>Finite Elements</w:t>
      </w:r>
      <w:r w:rsidR="00FD6D2F" w:rsidRPr="001152BF">
        <w:rPr>
          <w:lang w:val="en-US"/>
        </w:rPr>
        <w:t xml:space="preserve"> Method (FEM)for Electromagnetics</w:t>
      </w:r>
    </w:p>
    <w:p w14:paraId="618ED85F" w14:textId="77777777" w:rsidR="00CC6082" w:rsidRPr="001152BF" w:rsidRDefault="00CC6082" w:rsidP="001152BF">
      <w:pPr>
        <w:pStyle w:val="ListParagraph"/>
        <w:numPr>
          <w:ilvl w:val="1"/>
          <w:numId w:val="3"/>
        </w:numPr>
        <w:rPr>
          <w:lang w:val="en-US"/>
        </w:rPr>
      </w:pPr>
      <w:r w:rsidRPr="001152BF">
        <w:rPr>
          <w:lang w:val="en-US"/>
        </w:rPr>
        <w:t>Model Order Reduction</w:t>
      </w:r>
      <w:r w:rsidR="001152BF" w:rsidRPr="001152BF">
        <w:rPr>
          <w:lang w:val="en-US"/>
        </w:rPr>
        <w:t xml:space="preserve"> (MOR)</w:t>
      </w:r>
      <w:r w:rsidR="00FD6D2F" w:rsidRPr="001152BF">
        <w:rPr>
          <w:lang w:val="en-US"/>
        </w:rPr>
        <w:t xml:space="preserve"> in Electromagnetics</w:t>
      </w:r>
    </w:p>
    <w:p w14:paraId="400F9A44" w14:textId="77777777" w:rsidR="00FD6D2F" w:rsidRPr="001152BF" w:rsidRDefault="00FD6D2F" w:rsidP="001152BF">
      <w:pPr>
        <w:pStyle w:val="ListParagraph"/>
        <w:numPr>
          <w:ilvl w:val="1"/>
          <w:numId w:val="3"/>
        </w:numPr>
        <w:rPr>
          <w:lang w:val="en-US"/>
        </w:rPr>
      </w:pPr>
      <w:r w:rsidRPr="001152BF">
        <w:rPr>
          <w:lang w:val="en-US"/>
        </w:rPr>
        <w:t>Near Field to Far Field Transformation (N2F)</w:t>
      </w:r>
    </w:p>
    <w:p w14:paraId="319DEFCE" w14:textId="77777777" w:rsidR="00CC6082" w:rsidRDefault="00CC6082" w:rsidP="0049465C">
      <w:pPr>
        <w:pStyle w:val="Heading3"/>
      </w:pPr>
      <w:r>
        <w:t>Simulations</w:t>
      </w:r>
    </w:p>
    <w:p w14:paraId="13058828" w14:textId="77777777" w:rsidR="00CC6082" w:rsidRPr="001152BF" w:rsidRDefault="00CC6082" w:rsidP="001152BF">
      <w:pPr>
        <w:pStyle w:val="ListParagraph"/>
        <w:numPr>
          <w:ilvl w:val="1"/>
          <w:numId w:val="5"/>
        </w:numPr>
        <w:rPr>
          <w:lang w:val="en-US"/>
        </w:rPr>
      </w:pPr>
      <w:r w:rsidRPr="001152BF">
        <w:rPr>
          <w:lang w:val="en-US"/>
        </w:rPr>
        <w:t>FEKO simulations</w:t>
      </w:r>
    </w:p>
    <w:p w14:paraId="56452399" w14:textId="77777777" w:rsidR="00CC6082" w:rsidRPr="001152BF" w:rsidRDefault="00CC6082" w:rsidP="001152BF">
      <w:pPr>
        <w:pStyle w:val="ListParagraph"/>
        <w:numPr>
          <w:ilvl w:val="1"/>
          <w:numId w:val="5"/>
        </w:numPr>
        <w:rPr>
          <w:lang w:val="en-US"/>
        </w:rPr>
      </w:pPr>
      <w:r w:rsidRPr="001152BF">
        <w:rPr>
          <w:lang w:val="en-US"/>
        </w:rPr>
        <w:t>FEM MOR</w:t>
      </w:r>
      <w:r w:rsidR="00FD6D2F" w:rsidRPr="001152BF">
        <w:rPr>
          <w:lang w:val="en-US"/>
        </w:rPr>
        <w:t xml:space="preserve"> projects</w:t>
      </w:r>
    </w:p>
    <w:p w14:paraId="35737FD8" w14:textId="06286304" w:rsidR="00FD6D2F" w:rsidRPr="001152BF" w:rsidRDefault="00D765CA" w:rsidP="001152B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1 V</w:t>
      </w:r>
      <w:r w:rsidR="00FD6D2F" w:rsidRPr="001152BF">
        <w:rPr>
          <w:lang w:val="en-US"/>
        </w:rPr>
        <w:t>ivaldi (</w:t>
      </w:r>
      <w:r w:rsidR="001152BF">
        <w:rPr>
          <w:lang w:val="en-US"/>
        </w:rPr>
        <w:t>based</w:t>
      </w:r>
      <w:r w:rsidR="00FD6D2F" w:rsidRPr="001152BF">
        <w:rPr>
          <w:lang w:val="en-US"/>
        </w:rPr>
        <w:t xml:space="preserve"> </w:t>
      </w:r>
      <w:r w:rsidR="001152BF">
        <w:rPr>
          <w:lang w:val="en-US"/>
        </w:rPr>
        <w:t xml:space="preserve">on </w:t>
      </w:r>
      <w:r w:rsidR="00FD6D2F" w:rsidRPr="001152BF">
        <w:rPr>
          <w:i/>
          <w:lang w:val="en-US"/>
        </w:rPr>
        <w:t>TaperedSlotAntennaArrayNoPec</w:t>
      </w:r>
      <w:r w:rsidR="001152BF">
        <w:rPr>
          <w:i/>
          <w:lang w:val="en-US"/>
        </w:rPr>
        <w:t>2</w:t>
      </w:r>
      <w:r w:rsidR="00FD6D2F" w:rsidRPr="001152BF">
        <w:rPr>
          <w:i/>
          <w:lang w:val="en-US"/>
        </w:rPr>
        <w:t>.hfss</w:t>
      </w:r>
      <w:r w:rsidR="00FD6D2F" w:rsidRPr="001152BF">
        <w:rPr>
          <w:lang w:val="en-US"/>
        </w:rPr>
        <w:t xml:space="preserve">) for N2F </w:t>
      </w:r>
      <w:proofErr w:type="gramStart"/>
      <w:r w:rsidR="00FD6D2F" w:rsidRPr="001152BF">
        <w:rPr>
          <w:lang w:val="en-US"/>
        </w:rPr>
        <w:t>test :</w:t>
      </w:r>
      <w:proofErr w:type="gramEnd"/>
      <w:r w:rsidR="00FD6D2F" w:rsidRPr="001152BF">
        <w:rPr>
          <w:lang w:val="en-US"/>
        </w:rPr>
        <w:t xml:space="preserve"> fields extracted from HFSS and </w:t>
      </w:r>
      <w:r w:rsidR="001152BF">
        <w:rPr>
          <w:lang w:val="en-US"/>
        </w:rPr>
        <w:t xml:space="preserve"> from </w:t>
      </w:r>
      <w:r w:rsidR="00FD6D2F" w:rsidRPr="001152BF">
        <w:rPr>
          <w:lang w:val="en-US"/>
        </w:rPr>
        <w:t>LTE simulation</w:t>
      </w:r>
      <w:r w:rsidR="001152BF">
        <w:rPr>
          <w:lang w:val="en-US"/>
        </w:rPr>
        <w:t xml:space="preserve">s. </w:t>
      </w:r>
      <w:r w:rsidR="00B83AEA">
        <w:rPr>
          <w:lang w:val="en-US"/>
        </w:rPr>
        <w:t xml:space="preserve"> Brief explanation of the LTE solver call procedure</w:t>
      </w:r>
    </w:p>
    <w:p w14:paraId="2AFC6473" w14:textId="57115DFA" w:rsidR="00FD6D2F" w:rsidRPr="001152BF" w:rsidRDefault="00FD6D2F" w:rsidP="001152BF">
      <w:pPr>
        <w:pStyle w:val="ListParagraph"/>
        <w:numPr>
          <w:ilvl w:val="2"/>
          <w:numId w:val="4"/>
        </w:numPr>
        <w:rPr>
          <w:lang w:val="en-US"/>
        </w:rPr>
      </w:pPr>
      <w:r w:rsidRPr="001152BF">
        <w:rPr>
          <w:lang w:val="en-US"/>
        </w:rPr>
        <w:t>3 x 5 patch antennas – 1</w:t>
      </w:r>
      <w:r w:rsidRPr="001152BF">
        <w:rPr>
          <w:vertAlign w:val="superscript"/>
          <w:lang w:val="en-US"/>
        </w:rPr>
        <w:t>st</w:t>
      </w:r>
      <w:r w:rsidRPr="001152BF">
        <w:rPr>
          <w:lang w:val="en-US"/>
        </w:rPr>
        <w:t xml:space="preserve"> order basis (notice </w:t>
      </w:r>
      <w:r w:rsidR="001152BF">
        <w:rPr>
          <w:lang w:val="en-US"/>
        </w:rPr>
        <w:t xml:space="preserve">HFSS </w:t>
      </w:r>
      <w:r w:rsidRPr="001152BF">
        <w:rPr>
          <w:lang w:val="en-US"/>
        </w:rPr>
        <w:t>did</w:t>
      </w:r>
      <w:r w:rsidR="001152BF">
        <w:rPr>
          <w:lang w:val="en-US"/>
        </w:rPr>
        <w:t xml:space="preserve"> </w:t>
      </w:r>
      <w:r w:rsidRPr="001152BF">
        <w:rPr>
          <w:lang w:val="en-US"/>
        </w:rPr>
        <w:t>n</w:t>
      </w:r>
      <w:r w:rsidR="001152BF">
        <w:rPr>
          <w:lang w:val="en-US"/>
        </w:rPr>
        <w:t>o</w:t>
      </w:r>
      <w:r w:rsidRPr="001152BF">
        <w:rPr>
          <w:lang w:val="en-US"/>
        </w:rPr>
        <w:t xml:space="preserve">t converge for </w:t>
      </w:r>
      <w:r w:rsidRPr="001152BF">
        <w:rPr>
          <w:rFonts w:cstheme="minorHAnsi"/>
          <w:lang w:val="en-US"/>
        </w:rPr>
        <w:t>∆</w:t>
      </w:r>
      <w:r w:rsidRPr="001152BF">
        <w:rPr>
          <w:lang w:val="en-US"/>
        </w:rPr>
        <w:t>S = 0.05</w:t>
      </w:r>
      <w:r w:rsidR="001152BF">
        <w:rPr>
          <w:lang w:val="en-US"/>
        </w:rPr>
        <w:t>, but this actually does not influence the MOR results</w:t>
      </w:r>
      <w:r w:rsidRPr="001152BF">
        <w:rPr>
          <w:lang w:val="en-US"/>
        </w:rPr>
        <w:t>)</w:t>
      </w:r>
    </w:p>
    <w:p w14:paraId="2FA66798" w14:textId="77777777" w:rsidR="00FD6D2F" w:rsidRPr="001152BF" w:rsidRDefault="00FD6D2F" w:rsidP="001152BF">
      <w:pPr>
        <w:pStyle w:val="ListParagraph"/>
        <w:numPr>
          <w:ilvl w:val="2"/>
          <w:numId w:val="4"/>
        </w:numPr>
        <w:rPr>
          <w:lang w:val="en-US"/>
        </w:rPr>
      </w:pPr>
      <w:r w:rsidRPr="001152BF">
        <w:rPr>
          <w:lang w:val="en-US"/>
        </w:rPr>
        <w:t>3 x 5 patch antennas – 2</w:t>
      </w:r>
      <w:r w:rsidRPr="001152BF">
        <w:rPr>
          <w:vertAlign w:val="superscript"/>
          <w:lang w:val="en-US"/>
        </w:rPr>
        <w:t>nd</w:t>
      </w:r>
      <w:r w:rsidRPr="001152BF">
        <w:rPr>
          <w:lang w:val="en-US"/>
        </w:rPr>
        <w:t xml:space="preserve"> order basis</w:t>
      </w:r>
    </w:p>
    <w:p w14:paraId="1DE10791" w14:textId="08EF1550" w:rsidR="00FD6D2F" w:rsidRPr="001152BF" w:rsidRDefault="00D765CA" w:rsidP="001152B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40 V</w:t>
      </w:r>
      <w:r w:rsidR="00FD6D2F" w:rsidRPr="001152BF">
        <w:rPr>
          <w:lang w:val="en-US"/>
        </w:rPr>
        <w:t>ivaldi antennas</w:t>
      </w:r>
      <w:r w:rsidR="00B83AEA">
        <w:rPr>
          <w:lang w:val="en-US"/>
        </w:rPr>
        <w:t xml:space="preserve"> </w:t>
      </w:r>
      <w:r w:rsidR="00FD6D2F" w:rsidRPr="001152BF">
        <w:rPr>
          <w:lang w:val="en-US"/>
        </w:rPr>
        <w:t xml:space="preserve">from </w:t>
      </w:r>
      <w:proofErr w:type="spellStart"/>
      <w:r w:rsidR="00FD6D2F" w:rsidRPr="001152BF">
        <w:rPr>
          <w:i/>
          <w:lang w:val="en-US"/>
        </w:rPr>
        <w:t>TaperedSlotAntennaArray</w:t>
      </w:r>
      <w:proofErr w:type="spellEnd"/>
      <w:r w:rsidR="00B83AEA">
        <w:rPr>
          <w:i/>
          <w:lang w:val="en-US"/>
        </w:rPr>
        <w:t>*</w:t>
      </w:r>
      <w:r w:rsidR="00FD6D2F" w:rsidRPr="001152BF">
        <w:rPr>
          <w:i/>
          <w:lang w:val="en-US"/>
        </w:rPr>
        <w:t>.</w:t>
      </w:r>
      <w:proofErr w:type="spellStart"/>
      <w:r w:rsidR="00FD6D2F" w:rsidRPr="001152BF">
        <w:rPr>
          <w:i/>
          <w:lang w:val="en-US"/>
        </w:rPr>
        <w:t>hfss</w:t>
      </w:r>
      <w:proofErr w:type="spellEnd"/>
      <w:r w:rsidR="001152BF">
        <w:rPr>
          <w:lang w:val="en-US"/>
        </w:rPr>
        <w:t xml:space="preserve"> – </w:t>
      </w:r>
      <w:proofErr w:type="spellStart"/>
      <w:r w:rsidR="001152BF" w:rsidRPr="00D765CA">
        <w:rPr>
          <w:i/>
          <w:lang w:val="en-US"/>
        </w:rPr>
        <w:t>lte_fileset</w:t>
      </w:r>
      <w:proofErr w:type="spellEnd"/>
      <w:r w:rsidR="001152BF">
        <w:rPr>
          <w:lang w:val="en-US"/>
        </w:rPr>
        <w:t xml:space="preserve"> cannot be extracted from the </w:t>
      </w:r>
      <w:r w:rsidR="00B83AEA">
        <w:rPr>
          <w:lang w:val="en-US"/>
        </w:rPr>
        <w:t xml:space="preserve">available HFSS </w:t>
      </w:r>
      <w:r w:rsidR="001152BF">
        <w:rPr>
          <w:lang w:val="en-US"/>
        </w:rPr>
        <w:t xml:space="preserve">model with the current </w:t>
      </w:r>
      <w:proofErr w:type="spellStart"/>
      <w:r w:rsidR="001152BF" w:rsidRPr="00B83AEA">
        <w:rPr>
          <w:i/>
          <w:lang w:val="en-US"/>
        </w:rPr>
        <w:t>ANST_MeshReader</w:t>
      </w:r>
      <w:proofErr w:type="spellEnd"/>
      <w:r w:rsidR="00B83AEA" w:rsidRPr="00B83AEA">
        <w:rPr>
          <w:i/>
          <w:lang w:val="en-US"/>
        </w:rPr>
        <w:t xml:space="preserve"> </w:t>
      </w:r>
      <w:r w:rsidR="00B83AEA">
        <w:rPr>
          <w:lang w:val="en-US"/>
        </w:rPr>
        <w:t xml:space="preserve">version. Old </w:t>
      </w:r>
      <w:proofErr w:type="spellStart"/>
      <w:r w:rsidR="00B83AEA" w:rsidRPr="00D765CA">
        <w:rPr>
          <w:i/>
          <w:lang w:val="en-US"/>
        </w:rPr>
        <w:t>lte_fileset</w:t>
      </w:r>
      <w:proofErr w:type="spellEnd"/>
      <w:r w:rsidR="00B83AEA">
        <w:rPr>
          <w:lang w:val="en-US"/>
        </w:rPr>
        <w:t xml:space="preserve"> have been used</w:t>
      </w:r>
    </w:p>
    <w:p w14:paraId="5CEBF4E1" w14:textId="77777777" w:rsidR="00CC6082" w:rsidRDefault="00CC6082" w:rsidP="001152BF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1152BF">
        <w:rPr>
          <w:lang w:val="en-US"/>
        </w:rPr>
        <w:t>Matlab</w:t>
      </w:r>
      <w:proofErr w:type="spellEnd"/>
      <w:r w:rsidRPr="001152BF">
        <w:rPr>
          <w:lang w:val="en-US"/>
        </w:rPr>
        <w:t xml:space="preserve"> N2F</w:t>
      </w:r>
    </w:p>
    <w:p w14:paraId="631E4636" w14:textId="77777777" w:rsidR="00B83AEA" w:rsidRDefault="00B83AEA" w:rsidP="00B83AE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Interpolation tests : </w:t>
      </w:r>
    </w:p>
    <w:p w14:paraId="1B7863BB" w14:textId="77777777" w:rsidR="00B83AEA" w:rsidRDefault="00B83AEA" w:rsidP="00B83AEA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Empirical interpolation of a generic parameter dependent function and of the scalar N2F operator</w:t>
      </w:r>
    </w:p>
    <w:p w14:paraId="7496B5CD" w14:textId="77777777" w:rsidR="000B4E24" w:rsidRDefault="000B4E24" w:rsidP="00B83AEA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Polynomial basis construction and DFT truncation test</w:t>
      </w:r>
    </w:p>
    <w:p w14:paraId="54C97481" w14:textId="76AA8BD6" w:rsidR="000B4E24" w:rsidRDefault="000B4E24" w:rsidP="000B4E24">
      <w:pPr>
        <w:pStyle w:val="ListParagraph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matlabLi</w:t>
      </w:r>
      <w:r w:rsidR="00D765CA">
        <w:rPr>
          <w:lang w:val="en-US"/>
        </w:rPr>
        <w:t>b</w:t>
      </w:r>
      <w:proofErr w:type="spellEnd"/>
      <w:r w:rsidR="00D765CA">
        <w:rPr>
          <w:lang w:val="en-US"/>
        </w:rPr>
        <w:t xml:space="preserve"> : Library for both scalar and</w:t>
      </w:r>
      <w:r>
        <w:rPr>
          <w:lang w:val="en-US"/>
        </w:rPr>
        <w:t xml:space="preserve"> vector N</w:t>
      </w:r>
      <w:r w:rsidR="00D765CA">
        <w:rPr>
          <w:lang w:val="en-US"/>
        </w:rPr>
        <w:t>2F</w:t>
      </w:r>
    </w:p>
    <w:p w14:paraId="4F875C71" w14:textId="2EE4F87E" w:rsidR="000B4E24" w:rsidRDefault="000B4E24" w:rsidP="000B4E24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scalar field approximation tests</w:t>
      </w:r>
      <w:r w:rsidR="00D765CA">
        <w:rPr>
          <w:lang w:val="en-US"/>
        </w:rPr>
        <w:t xml:space="preserve"> for </w:t>
      </w:r>
      <w:r>
        <w:rPr>
          <w:lang w:val="en-US"/>
        </w:rPr>
        <w:t>box and sphere</w:t>
      </w:r>
    </w:p>
    <w:p w14:paraId="16F24441" w14:textId="017BA5D4" w:rsidR="000B4E24" w:rsidRPr="00B83AEA" w:rsidRDefault="000B4E24" w:rsidP="000B4E24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vector field</w:t>
      </w:r>
      <w:r w:rsidR="00D765CA">
        <w:rPr>
          <w:lang w:val="en-US"/>
        </w:rPr>
        <w:t xml:space="preserve">s for </w:t>
      </w:r>
      <w:r>
        <w:rPr>
          <w:lang w:val="en-US"/>
        </w:rPr>
        <w:t>box and sphere with FEKO results comparisons</w:t>
      </w:r>
    </w:p>
    <w:p w14:paraId="673125FC" w14:textId="77777777" w:rsidR="00CC6082" w:rsidRPr="001152BF" w:rsidRDefault="00CC6082" w:rsidP="001152BF">
      <w:pPr>
        <w:pStyle w:val="ListParagraph"/>
        <w:numPr>
          <w:ilvl w:val="1"/>
          <w:numId w:val="4"/>
        </w:numPr>
        <w:rPr>
          <w:lang w:val="en-US"/>
        </w:rPr>
      </w:pPr>
      <w:r w:rsidRPr="001152BF">
        <w:rPr>
          <w:lang w:val="en-US"/>
        </w:rPr>
        <w:t>Plots made during the internship</w:t>
      </w:r>
      <w:r w:rsidR="000B4E24">
        <w:rPr>
          <w:lang w:val="en-US"/>
        </w:rPr>
        <w:t xml:space="preserve"> @ LTE</w:t>
      </w:r>
    </w:p>
    <w:p w14:paraId="638B3379" w14:textId="77777777" w:rsidR="000B4E24" w:rsidRPr="000B4E24" w:rsidRDefault="00CC6082" w:rsidP="0049465C">
      <w:pPr>
        <w:pStyle w:val="Heading3"/>
        <w:rPr>
          <w:lang w:val="en-US"/>
        </w:rPr>
      </w:pPr>
      <w:r w:rsidRPr="001152BF">
        <w:rPr>
          <w:lang w:val="en-US"/>
        </w:rPr>
        <w:t xml:space="preserve">Thesis </w:t>
      </w:r>
      <w:proofErr w:type="spellStart"/>
      <w:r w:rsidRPr="001152BF">
        <w:rPr>
          <w:lang w:val="en-US"/>
        </w:rPr>
        <w:t>LaTeX</w:t>
      </w:r>
      <w:proofErr w:type="spellEnd"/>
      <w:r w:rsidRPr="001152BF">
        <w:rPr>
          <w:lang w:val="en-US"/>
        </w:rPr>
        <w:t xml:space="preserve"> files</w:t>
      </w:r>
    </w:p>
    <w:p w14:paraId="6E429D9E" w14:textId="77777777" w:rsidR="00CC6082" w:rsidRDefault="00CC6082" w:rsidP="000B4E24">
      <w:pPr>
        <w:pStyle w:val="ListParagraph"/>
        <w:numPr>
          <w:ilvl w:val="1"/>
          <w:numId w:val="9"/>
        </w:numPr>
        <w:rPr>
          <w:lang w:val="en-US"/>
        </w:rPr>
      </w:pPr>
      <w:r w:rsidRPr="000B4E24">
        <w:rPr>
          <w:lang w:val="en-US"/>
        </w:rPr>
        <w:t>Defense</w:t>
      </w:r>
      <w:r w:rsidR="000B4E24" w:rsidRPr="000B4E24">
        <w:rPr>
          <w:lang w:val="en-US"/>
        </w:rPr>
        <w:t xml:space="preserve"> (includes </w:t>
      </w:r>
      <w:r w:rsidR="000B4E24">
        <w:rPr>
          <w:lang w:val="en-US"/>
        </w:rPr>
        <w:t xml:space="preserve">timings </w:t>
      </w:r>
      <w:r w:rsidR="000B4E24" w:rsidRPr="000B4E24">
        <w:rPr>
          <w:lang w:val="en-US"/>
        </w:rPr>
        <w:t>results that I couldn’</w:t>
      </w:r>
      <w:r w:rsidR="000B4E24">
        <w:rPr>
          <w:lang w:val="en-US"/>
        </w:rPr>
        <w:t xml:space="preserve">t add to the thesis for  </w:t>
      </w:r>
      <w:r w:rsidR="000B4E24" w:rsidRPr="000B4E24">
        <w:rPr>
          <w:lang w:val="en-US"/>
        </w:rPr>
        <w:t>deadline reasons)</w:t>
      </w:r>
    </w:p>
    <w:p w14:paraId="0CA5AF7C" w14:textId="77777777" w:rsidR="000B4E24" w:rsidRDefault="000B4E24" w:rsidP="000B4E24">
      <w:pPr>
        <w:rPr>
          <w:lang w:val="en-US"/>
        </w:rPr>
      </w:pPr>
    </w:p>
    <w:p w14:paraId="4B49EFE7" w14:textId="77777777" w:rsidR="000B4E24" w:rsidRPr="00054F66" w:rsidRDefault="000B4E24" w:rsidP="000B4E24">
      <w:pPr>
        <w:rPr>
          <w:b/>
          <w:lang w:val="en-US"/>
        </w:rPr>
      </w:pPr>
      <w:r>
        <w:rPr>
          <w:lang w:val="en-US"/>
        </w:rPr>
        <w:t xml:space="preserve">For any further information: </w:t>
      </w:r>
      <w:r w:rsidRPr="00054F66">
        <w:rPr>
          <w:b/>
          <w:lang w:val="en-US"/>
        </w:rPr>
        <w:t>ntilau@gmail.com</w:t>
      </w:r>
    </w:p>
    <w:sectPr w:rsidR="000B4E24" w:rsidRPr="00054F6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92559"/>
    <w:multiLevelType w:val="hybridMultilevel"/>
    <w:tmpl w:val="CC9AC0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E05F9"/>
    <w:multiLevelType w:val="hybridMultilevel"/>
    <w:tmpl w:val="B37642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A21E58"/>
    <w:multiLevelType w:val="hybridMultilevel"/>
    <w:tmpl w:val="8E8AE98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3799D"/>
    <w:multiLevelType w:val="hybridMultilevel"/>
    <w:tmpl w:val="A6D47E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2155EC"/>
    <w:multiLevelType w:val="hybridMultilevel"/>
    <w:tmpl w:val="9D62285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151C7F"/>
    <w:multiLevelType w:val="hybridMultilevel"/>
    <w:tmpl w:val="D8F24B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2A1149"/>
    <w:multiLevelType w:val="hybridMultilevel"/>
    <w:tmpl w:val="9FAABF9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047120"/>
    <w:multiLevelType w:val="hybridMultilevel"/>
    <w:tmpl w:val="4C1643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FD3991"/>
    <w:multiLevelType w:val="hybridMultilevel"/>
    <w:tmpl w:val="05AE53B0"/>
    <w:lvl w:ilvl="0" w:tplc="791A58CC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1A58CC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59D"/>
    <w:rsid w:val="00054F66"/>
    <w:rsid w:val="000B4E24"/>
    <w:rsid w:val="001152BF"/>
    <w:rsid w:val="0049465C"/>
    <w:rsid w:val="004A4DDD"/>
    <w:rsid w:val="00576E3F"/>
    <w:rsid w:val="00A6459D"/>
    <w:rsid w:val="00B83AEA"/>
    <w:rsid w:val="00CC6082"/>
    <w:rsid w:val="00D765CA"/>
    <w:rsid w:val="00FD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E59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6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6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6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2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946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9465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946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465C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49465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6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6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6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2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946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9465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946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465C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49465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DEDE6-A2E8-4D24-BB4D-A5DA7372B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Ntibarikure</dc:creator>
  <cp:keywords/>
  <dc:description/>
  <cp:lastModifiedBy>Laurent Ntibarikure</cp:lastModifiedBy>
  <cp:revision>6</cp:revision>
  <dcterms:created xsi:type="dcterms:W3CDTF">2010-05-26T15:13:00Z</dcterms:created>
  <dcterms:modified xsi:type="dcterms:W3CDTF">2010-05-28T17:17:00Z</dcterms:modified>
</cp:coreProperties>
</file>